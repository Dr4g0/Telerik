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7A" w:rsidRDefault="002C1F7A" w:rsidP="002C1F7A">
      <w:pPr>
        <w:pStyle w:val="Heading"/>
        <w:jc w:val="center"/>
      </w:pPr>
      <w:r>
        <w:t xml:space="preserve">JavaScript </w:t>
      </w:r>
      <w:r w:rsidR="005157A5">
        <w:t xml:space="preserve">OOP </w:t>
      </w:r>
      <w:r>
        <w:t>– Practical Exam</w:t>
      </w:r>
    </w:p>
    <w:p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7 June 2014</w:t>
      </w:r>
    </w:p>
    <w:p w:rsidR="002C1F7A" w:rsidRDefault="005157A5" w:rsidP="00FA36B1">
      <w:pPr>
        <w:pStyle w:val="Heading2"/>
      </w:pPr>
      <w:r>
        <w:t>Task Description</w:t>
      </w:r>
    </w:p>
    <w:p w:rsidR="005157A5" w:rsidRDefault="005157A5" w:rsidP="005157A5">
      <w:r>
        <w:t>Implement the functionality for a Tech Store. A store can have many items to sell. You are given</w:t>
      </w:r>
      <w:r w:rsidR="00BC59DF">
        <w:t xml:space="preserve"> a</w:t>
      </w:r>
      <w:r>
        <w:t xml:space="preserve"> part of the application and you should </w:t>
      </w:r>
      <w:r w:rsidRPr="005157A5">
        <w:rPr>
          <w:b/>
        </w:rPr>
        <w:t xml:space="preserve">only implement </w:t>
      </w:r>
      <w:r w:rsidR="00FA36B1">
        <w:rPr>
          <w:b/>
        </w:rPr>
        <w:t xml:space="preserve">the </w:t>
      </w:r>
      <w:r w:rsidRPr="005157A5">
        <w:rPr>
          <w:b/>
        </w:rPr>
        <w:t>types Item and Store</w:t>
      </w:r>
      <w:r>
        <w:t>.</w:t>
      </w:r>
    </w:p>
    <w:p w:rsidR="005157A5" w:rsidRDefault="005157A5" w:rsidP="005157A5">
      <w:pPr>
        <w:pStyle w:val="Heading2"/>
      </w:pPr>
      <w:r>
        <w:t>Items</w:t>
      </w:r>
      <w:r w:rsidR="00445447">
        <w:t xml:space="preserve"> Description</w:t>
      </w:r>
    </w:p>
    <w:p w:rsidR="005157A5" w:rsidRDefault="005157A5" w:rsidP="005157A5">
      <w:pPr>
        <w:rPr>
          <w:b/>
        </w:rPr>
      </w:pPr>
      <w:r w:rsidRPr="005157A5">
        <w:t>Items represent</w:t>
      </w:r>
      <w:r w:rsidR="00BC59DF">
        <w:t xml:space="preserve"> the</w:t>
      </w:r>
      <w:r w:rsidRPr="005157A5">
        <w:t xml:space="preserve"> items in stock in a Store. </w:t>
      </w:r>
      <w:r>
        <w:t xml:space="preserve">Every item has </w:t>
      </w:r>
      <w:r w:rsidR="00CC5B2B">
        <w:rPr>
          <w:b/>
        </w:rPr>
        <w:t>type, name</w:t>
      </w:r>
      <w:r w:rsidRPr="005157A5">
        <w:rPr>
          <w:b/>
        </w:rPr>
        <w:t xml:space="preserve"> and price</w:t>
      </w:r>
      <w:r>
        <w:rPr>
          <w:b/>
        </w:rPr>
        <w:t>:</w:t>
      </w:r>
    </w:p>
    <w:p w:rsidR="005157A5" w:rsidRDefault="00B30374" w:rsidP="005157A5">
      <w:pPr>
        <w:pStyle w:val="ListParagraph"/>
        <w:numPr>
          <w:ilvl w:val="0"/>
          <w:numId w:val="15"/>
        </w:numPr>
      </w:pPr>
      <w:r>
        <w:rPr>
          <w:b/>
        </w:rPr>
        <w:t xml:space="preserve">Type </w:t>
      </w:r>
      <w:r w:rsidR="005157A5" w:rsidRPr="005157A5">
        <w:rPr>
          <w:b/>
        </w:rPr>
        <w:t>is a regular string</w:t>
      </w:r>
      <w:r w:rsidR="005157A5">
        <w:t xml:space="preserve"> that can have any of the following values: 'accessory', 'smart-phone', 'notebook', 'pc' or 'tablet'. </w:t>
      </w:r>
      <w:r w:rsidR="005157A5" w:rsidRPr="005157A5">
        <w:rPr>
          <w:b/>
        </w:rPr>
        <w:t>These are the only possible values</w:t>
      </w:r>
      <w:r>
        <w:t>. Any other value</w:t>
      </w:r>
      <w:r w:rsidR="005157A5">
        <w:t xml:space="preserve"> </w:t>
      </w:r>
      <w:r>
        <w:t xml:space="preserve">is </w:t>
      </w:r>
      <w:r w:rsidR="005157A5">
        <w:t>invalid</w:t>
      </w:r>
    </w:p>
    <w:p w:rsidR="00CC5B2B" w:rsidRDefault="00CC5B2B" w:rsidP="001B0AE0">
      <w:pPr>
        <w:pStyle w:val="ListParagraph"/>
        <w:numPr>
          <w:ilvl w:val="0"/>
          <w:numId w:val="15"/>
        </w:numPr>
      </w:pPr>
      <w:r w:rsidRPr="00CC5B2B">
        <w:rPr>
          <w:b/>
        </w:rPr>
        <w:t>Name is a regular string</w:t>
      </w:r>
      <w:r>
        <w:t xml:space="preserve"> between 6 and 30-characters-long</w:t>
      </w:r>
    </w:p>
    <w:p w:rsidR="005157A5" w:rsidRPr="007F22F3" w:rsidRDefault="005157A5" w:rsidP="00D64346">
      <w:pPr>
        <w:pStyle w:val="ListParagraph"/>
        <w:numPr>
          <w:ilvl w:val="0"/>
          <w:numId w:val="15"/>
        </w:numPr>
        <w:rPr>
          <w:b/>
        </w:rPr>
      </w:pPr>
      <w:r w:rsidRPr="007F22F3">
        <w:rPr>
          <w:b/>
        </w:rPr>
        <w:t>Price is a decimal floating-point number</w:t>
      </w:r>
    </w:p>
    <w:p w:rsidR="005157A5" w:rsidRDefault="005157A5" w:rsidP="005157A5">
      <w:pPr>
        <w:pStyle w:val="Heading2"/>
      </w:pPr>
      <w:r>
        <w:t>Stores</w:t>
      </w:r>
      <w:r w:rsidR="00445447">
        <w:t xml:space="preserve"> Description</w:t>
      </w:r>
    </w:p>
    <w:p w:rsidR="005157A5" w:rsidRDefault="005157A5" w:rsidP="005157A5">
      <w:pPr>
        <w:ind w:left="360"/>
      </w:pPr>
      <w:r>
        <w:t xml:space="preserve">Stores represent the store objects in the application. Stores keep a list of the items they have in stock. </w:t>
      </w:r>
      <w:r w:rsidRPr="005157A5">
        <w:rPr>
          <w:b/>
        </w:rPr>
        <w:t>Every store has a name</w:t>
      </w:r>
      <w:r>
        <w:rPr>
          <w:b/>
        </w:rPr>
        <w:t xml:space="preserve"> that is a regular string </w:t>
      </w:r>
      <w:r w:rsidRPr="005157A5">
        <w:t>with length between 6 and 30 characters</w:t>
      </w:r>
      <w:r>
        <w:t>.</w:t>
      </w:r>
    </w:p>
    <w:p w:rsidR="005157A5" w:rsidRDefault="005157A5" w:rsidP="005157A5">
      <w:pPr>
        <w:ind w:left="360"/>
      </w:pPr>
      <w:r>
        <w:t>Stores have the following behavior:</w:t>
      </w:r>
    </w:p>
    <w:p w:rsidR="005157A5" w:rsidRPr="00FF3E6D" w:rsidRDefault="005157A5" w:rsidP="005157A5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proofErr w:type="gramStart"/>
      <w:r w:rsidRPr="00FF3E6D">
        <w:rPr>
          <w:b/>
          <w:color w:val="FF0000"/>
        </w:rPr>
        <w:t>storeInstance.addItem</w:t>
      </w:r>
      <w:proofErr w:type="spellEnd"/>
      <w:r w:rsidRPr="00FF3E6D">
        <w:rPr>
          <w:b/>
          <w:color w:val="FF0000"/>
        </w:rPr>
        <w:t>(</w:t>
      </w:r>
      <w:proofErr w:type="gramEnd"/>
      <w:r w:rsidRPr="00FF3E6D">
        <w:rPr>
          <w:b/>
          <w:color w:val="FF0000"/>
        </w:rPr>
        <w:t>item)</w:t>
      </w:r>
      <w:r w:rsidRPr="00FF3E6D">
        <w:rPr>
          <w:color w:val="FF0000"/>
        </w:rPr>
        <w:t xml:space="preserve"> – adds an item to the stock of the store. A store can </w:t>
      </w:r>
      <w:r w:rsidRPr="00FF3E6D">
        <w:rPr>
          <w:b/>
          <w:color w:val="FF0000"/>
        </w:rPr>
        <w:t>keep in stock only items of type Item</w:t>
      </w:r>
    </w:p>
    <w:p w:rsidR="00006605" w:rsidRPr="005157A5" w:rsidRDefault="00006605" w:rsidP="005157A5">
      <w:pPr>
        <w:pStyle w:val="ListParagraph"/>
        <w:numPr>
          <w:ilvl w:val="0"/>
          <w:numId w:val="16"/>
        </w:numPr>
      </w:pPr>
      <w:proofErr w:type="spellStart"/>
      <w:r w:rsidRPr="00F7132A">
        <w:rPr>
          <w:b/>
          <w:color w:val="FF0000"/>
        </w:rPr>
        <w:t>storeInstance.getAll</w:t>
      </w:r>
      <w:proofErr w:type="spellEnd"/>
      <w:r w:rsidRPr="00F7132A">
        <w:rPr>
          <w:b/>
          <w:color w:val="FF0000"/>
        </w:rPr>
        <w:t xml:space="preserve">() – </w:t>
      </w:r>
      <w:r w:rsidRPr="00F7132A">
        <w:rPr>
          <w:color w:val="FF0000"/>
        </w:rPr>
        <w:t xml:space="preserve">returns a collection of all items, </w:t>
      </w:r>
      <w:r w:rsidRPr="00F7132A">
        <w:rPr>
          <w:b/>
          <w:color w:val="FF0000"/>
        </w:rPr>
        <w:t>sorted alphabetically</w:t>
      </w:r>
    </w:p>
    <w:p w:rsidR="005157A5" w:rsidRPr="00010F12" w:rsidRDefault="005157A5" w:rsidP="005157A5">
      <w:pPr>
        <w:pStyle w:val="ListParagraph"/>
        <w:numPr>
          <w:ilvl w:val="0"/>
          <w:numId w:val="16"/>
        </w:numPr>
        <w:rPr>
          <w:b/>
          <w:color w:val="FF0000"/>
        </w:rPr>
      </w:pPr>
      <w:proofErr w:type="spellStart"/>
      <w:r w:rsidRPr="00010F12">
        <w:rPr>
          <w:b/>
          <w:color w:val="FF0000"/>
        </w:rPr>
        <w:t>storeInstance.getSmartPhones</w:t>
      </w:r>
      <w:proofErr w:type="spellEnd"/>
      <w:r w:rsidRPr="00010F12">
        <w:rPr>
          <w:b/>
          <w:color w:val="FF0000"/>
        </w:rPr>
        <w:t>()</w:t>
      </w:r>
      <w:r w:rsidRPr="00010F12">
        <w:rPr>
          <w:color w:val="FF0000"/>
        </w:rPr>
        <w:t xml:space="preserve"> – returns a collection of only the items in stock that have </w:t>
      </w:r>
      <w:r w:rsidRPr="00010F12">
        <w:rPr>
          <w:b/>
          <w:color w:val="FF0000"/>
        </w:rPr>
        <w:t>type 'smart-phone'</w:t>
      </w:r>
      <w:r w:rsidR="00CC5B2B" w:rsidRPr="00010F12">
        <w:rPr>
          <w:color w:val="FF0000"/>
        </w:rPr>
        <w:t>,</w:t>
      </w:r>
      <w:r w:rsidR="00CC5B2B" w:rsidRPr="00010F12">
        <w:rPr>
          <w:b/>
          <w:color w:val="FF0000"/>
        </w:rPr>
        <w:t xml:space="preserve"> </w:t>
      </w:r>
      <w:r w:rsidR="00006605" w:rsidRPr="00010F12">
        <w:rPr>
          <w:b/>
          <w:color w:val="FF0000"/>
        </w:rPr>
        <w:t>sorted alphabetically</w:t>
      </w:r>
      <w:r w:rsidR="00006605" w:rsidRPr="00010F12">
        <w:rPr>
          <w:color w:val="FF0000"/>
        </w:rPr>
        <w:t xml:space="preserve"> </w:t>
      </w:r>
      <w:r w:rsidR="00CC5B2B" w:rsidRPr="00010F12">
        <w:rPr>
          <w:color w:val="FF0000"/>
        </w:rPr>
        <w:t>by the name of the items</w:t>
      </w:r>
    </w:p>
    <w:p w:rsidR="005157A5" w:rsidRPr="008C482F" w:rsidRDefault="005157A5" w:rsidP="005157A5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8C482F">
        <w:rPr>
          <w:b/>
          <w:color w:val="FF0000"/>
        </w:rPr>
        <w:t>storeInstance.getMobiles</w:t>
      </w:r>
      <w:proofErr w:type="spellEnd"/>
      <w:r w:rsidRPr="008C482F">
        <w:rPr>
          <w:b/>
          <w:color w:val="FF0000"/>
        </w:rPr>
        <w:t>()</w:t>
      </w:r>
      <w:r w:rsidRPr="008C482F">
        <w:rPr>
          <w:color w:val="FF0000"/>
        </w:rPr>
        <w:t xml:space="preserve"> – returns a collection of only the items in stock that have </w:t>
      </w:r>
      <w:r w:rsidRPr="008C482F">
        <w:rPr>
          <w:b/>
          <w:color w:val="FF0000"/>
        </w:rPr>
        <w:t>type either 'smart-phone' or 'tablet'</w:t>
      </w:r>
      <w:r w:rsidR="00CC5B2B" w:rsidRPr="008C482F">
        <w:rPr>
          <w:color w:val="FF0000"/>
        </w:rPr>
        <w:t xml:space="preserve">, </w:t>
      </w:r>
      <w:r w:rsidR="00006605" w:rsidRPr="008C482F">
        <w:rPr>
          <w:b/>
          <w:color w:val="FF0000"/>
        </w:rPr>
        <w:t>sorted alphabetically</w:t>
      </w:r>
      <w:r w:rsidR="00006605" w:rsidRPr="008C482F">
        <w:rPr>
          <w:color w:val="FF0000"/>
        </w:rPr>
        <w:t xml:space="preserve"> </w:t>
      </w:r>
      <w:r w:rsidR="00CC5B2B" w:rsidRPr="008C482F">
        <w:rPr>
          <w:color w:val="FF0000"/>
        </w:rPr>
        <w:t>by the name of the items</w:t>
      </w:r>
    </w:p>
    <w:p w:rsidR="005157A5" w:rsidRPr="00BF439E" w:rsidRDefault="005157A5" w:rsidP="005157A5">
      <w:pPr>
        <w:pStyle w:val="ListParagraph"/>
        <w:numPr>
          <w:ilvl w:val="0"/>
          <w:numId w:val="16"/>
        </w:numPr>
        <w:rPr>
          <w:b/>
          <w:color w:val="FF0000"/>
        </w:rPr>
      </w:pPr>
      <w:proofErr w:type="spellStart"/>
      <w:r w:rsidRPr="00BF439E">
        <w:rPr>
          <w:b/>
          <w:color w:val="FF0000"/>
        </w:rPr>
        <w:t>storeInstance.getComputers</w:t>
      </w:r>
      <w:proofErr w:type="spellEnd"/>
      <w:r w:rsidRPr="00BF439E">
        <w:rPr>
          <w:b/>
          <w:color w:val="FF0000"/>
        </w:rPr>
        <w:t>()</w:t>
      </w:r>
      <w:r w:rsidRPr="00BF439E">
        <w:rPr>
          <w:color w:val="FF0000"/>
        </w:rPr>
        <w:t xml:space="preserve"> – returns a collection of only the items in stock that have </w:t>
      </w:r>
      <w:r w:rsidRPr="00BF439E">
        <w:rPr>
          <w:b/>
          <w:color w:val="FF0000"/>
        </w:rPr>
        <w:t>type either 'pc' or 'notebook'</w:t>
      </w:r>
      <w:r w:rsidR="00CC5B2B" w:rsidRPr="00BF439E">
        <w:rPr>
          <w:color w:val="FF0000"/>
        </w:rPr>
        <w:t>,</w:t>
      </w:r>
      <w:r w:rsidR="00CC5B2B" w:rsidRPr="00BF439E">
        <w:rPr>
          <w:b/>
          <w:color w:val="FF0000"/>
        </w:rPr>
        <w:t xml:space="preserve"> </w:t>
      </w:r>
      <w:r w:rsidR="00006605" w:rsidRPr="00BF439E">
        <w:rPr>
          <w:b/>
          <w:color w:val="FF0000"/>
        </w:rPr>
        <w:t>sorted alphabetically</w:t>
      </w:r>
      <w:r w:rsidR="00006605" w:rsidRPr="00BF439E">
        <w:rPr>
          <w:color w:val="FF0000"/>
        </w:rPr>
        <w:t xml:space="preserve"> </w:t>
      </w:r>
      <w:r w:rsidR="00CC5B2B" w:rsidRPr="00BF439E">
        <w:rPr>
          <w:color w:val="FF0000"/>
        </w:rPr>
        <w:t>by the name of the items</w:t>
      </w:r>
    </w:p>
    <w:p w:rsidR="005157A5" w:rsidRPr="00C5223A" w:rsidRDefault="00445447" w:rsidP="005157A5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C5223A">
        <w:rPr>
          <w:b/>
          <w:color w:val="FF0000"/>
        </w:rPr>
        <w:t>storeInstance.</w:t>
      </w:r>
      <w:r w:rsidR="005157A5" w:rsidRPr="00C5223A">
        <w:rPr>
          <w:b/>
          <w:color w:val="FF0000"/>
        </w:rPr>
        <w:t>filterItemsByType</w:t>
      </w:r>
      <w:proofErr w:type="spellEnd"/>
      <w:r w:rsidR="005157A5" w:rsidRPr="00C5223A">
        <w:rPr>
          <w:b/>
          <w:color w:val="FF0000"/>
        </w:rPr>
        <w:t>(</w:t>
      </w:r>
      <w:proofErr w:type="spellStart"/>
      <w:r w:rsidR="005157A5" w:rsidRPr="00C5223A">
        <w:rPr>
          <w:b/>
          <w:color w:val="FF0000"/>
        </w:rPr>
        <w:t>filterType</w:t>
      </w:r>
      <w:proofErr w:type="spellEnd"/>
      <w:r w:rsidR="005157A5" w:rsidRPr="00C5223A">
        <w:rPr>
          <w:b/>
          <w:color w:val="FF0000"/>
        </w:rPr>
        <w:t>)</w:t>
      </w:r>
      <w:r w:rsidR="005157A5" w:rsidRPr="00C5223A">
        <w:rPr>
          <w:color w:val="FF0000"/>
        </w:rPr>
        <w:t xml:space="preserve"> – returns a collection of only the items in stock</w:t>
      </w:r>
      <w:r w:rsidRPr="00C5223A">
        <w:rPr>
          <w:color w:val="FF0000"/>
        </w:rPr>
        <w:t xml:space="preserve"> that have </w:t>
      </w:r>
      <w:r w:rsidRPr="00C5223A">
        <w:rPr>
          <w:b/>
          <w:color w:val="FF0000"/>
        </w:rPr>
        <w:t>type equal to</w:t>
      </w:r>
      <w:r w:rsidR="00FA36B1" w:rsidRPr="00C5223A">
        <w:rPr>
          <w:b/>
          <w:color w:val="FF0000"/>
        </w:rPr>
        <w:t xml:space="preserve"> the given</w:t>
      </w:r>
      <w:r w:rsidRPr="00C5223A">
        <w:rPr>
          <w:b/>
          <w:color w:val="FF0000"/>
        </w:rPr>
        <w:t xml:space="preserve"> </w:t>
      </w:r>
      <w:proofErr w:type="spellStart"/>
      <w:r w:rsidRPr="00C5223A">
        <w:rPr>
          <w:b/>
          <w:color w:val="FF0000"/>
        </w:rPr>
        <w:t>filterType</w:t>
      </w:r>
      <w:proofErr w:type="spellEnd"/>
      <w:r w:rsidRPr="00C5223A">
        <w:rPr>
          <w:b/>
          <w:color w:val="FF0000"/>
        </w:rPr>
        <w:t xml:space="preserve"> </w:t>
      </w:r>
      <w:r w:rsidRPr="00C5223A">
        <w:rPr>
          <w:color w:val="FF0000"/>
        </w:rPr>
        <w:t>(</w:t>
      </w:r>
      <w:proofErr w:type="spellStart"/>
      <w:r w:rsidRPr="00C5223A">
        <w:rPr>
          <w:color w:val="FF0000"/>
        </w:rPr>
        <w:t>item.type</w:t>
      </w:r>
      <w:proofErr w:type="spellEnd"/>
      <w:r w:rsidRPr="00C5223A">
        <w:rPr>
          <w:color w:val="FF0000"/>
        </w:rPr>
        <w:t xml:space="preserve"> === </w:t>
      </w:r>
      <w:proofErr w:type="spellStart"/>
      <w:r w:rsidRPr="00C5223A">
        <w:rPr>
          <w:color w:val="FF0000"/>
        </w:rPr>
        <w:t>filterType</w:t>
      </w:r>
      <w:proofErr w:type="spellEnd"/>
      <w:r w:rsidRPr="00C5223A">
        <w:rPr>
          <w:color w:val="FF0000"/>
        </w:rPr>
        <w:t>)</w:t>
      </w:r>
      <w:r w:rsidR="00CC5B2B" w:rsidRPr="00C5223A">
        <w:rPr>
          <w:color w:val="FF0000"/>
        </w:rPr>
        <w:t xml:space="preserve">, </w:t>
      </w:r>
      <w:r w:rsidR="00006605" w:rsidRPr="00C5223A">
        <w:rPr>
          <w:b/>
          <w:color w:val="FF0000"/>
        </w:rPr>
        <w:t>sorted alphabetically</w:t>
      </w:r>
      <w:r w:rsidR="00CC5B2B" w:rsidRPr="00C5223A">
        <w:rPr>
          <w:color w:val="FF0000"/>
        </w:rPr>
        <w:t xml:space="preserve"> by the name of the items</w:t>
      </w:r>
    </w:p>
    <w:p w:rsidR="00445447" w:rsidRPr="00090481" w:rsidRDefault="00FA36B1" w:rsidP="00D6358C">
      <w:pPr>
        <w:pStyle w:val="ListParagraph"/>
        <w:numPr>
          <w:ilvl w:val="0"/>
          <w:numId w:val="16"/>
        </w:numPr>
        <w:rPr>
          <w:color w:val="FF0000"/>
        </w:rPr>
      </w:pPr>
      <w:bookmarkStart w:id="0" w:name="_GoBack"/>
      <w:proofErr w:type="spellStart"/>
      <w:proofErr w:type="gramStart"/>
      <w:r w:rsidRPr="00090481">
        <w:rPr>
          <w:b/>
          <w:color w:val="FF0000"/>
        </w:rPr>
        <w:t>storeInstance</w:t>
      </w:r>
      <w:proofErr w:type="spellEnd"/>
      <w:proofErr w:type="gramEnd"/>
      <w:r w:rsidRPr="00090481">
        <w:rPr>
          <w:b/>
          <w:color w:val="FF0000"/>
        </w:rPr>
        <w:t>.</w:t>
      </w:r>
      <w:r w:rsidR="00006605" w:rsidRPr="00090481">
        <w:rPr>
          <w:b/>
          <w:color w:val="FF0000"/>
        </w:rPr>
        <w:t xml:space="preserve"> </w:t>
      </w:r>
      <w:proofErr w:type="spellStart"/>
      <w:proofErr w:type="gramStart"/>
      <w:r w:rsidR="00006605" w:rsidRPr="00090481">
        <w:rPr>
          <w:b/>
          <w:color w:val="FF0000"/>
        </w:rPr>
        <w:t>filterItemsByPrice</w:t>
      </w:r>
      <w:proofErr w:type="spellEnd"/>
      <w:proofErr w:type="gramEnd"/>
      <w:r w:rsidR="00006605" w:rsidRPr="00090481">
        <w:rPr>
          <w:b/>
          <w:color w:val="FF0000"/>
        </w:rPr>
        <w:t xml:space="preserve"> </w:t>
      </w:r>
      <w:r w:rsidRPr="00090481">
        <w:rPr>
          <w:b/>
          <w:color w:val="FF0000"/>
        </w:rPr>
        <w:t>(</w:t>
      </w:r>
      <w:r w:rsidR="00445447" w:rsidRPr="00090481">
        <w:rPr>
          <w:b/>
          <w:color w:val="FF0000"/>
        </w:rPr>
        <w:t>options)</w:t>
      </w:r>
      <w:r w:rsidR="00445447" w:rsidRPr="00090481">
        <w:rPr>
          <w:color w:val="FF0000"/>
        </w:rPr>
        <w:t xml:space="preserve"> – returns a collection of only the items that </w:t>
      </w:r>
      <w:r w:rsidR="00445447" w:rsidRPr="00090481">
        <w:rPr>
          <w:b/>
          <w:color w:val="FF0000"/>
        </w:rPr>
        <w:t xml:space="preserve">have a price </w:t>
      </w:r>
      <w:r w:rsidRPr="00090481">
        <w:rPr>
          <w:b/>
          <w:color w:val="FF0000"/>
        </w:rPr>
        <w:t>from the price range</w:t>
      </w:r>
      <w:r w:rsidRPr="00090481">
        <w:rPr>
          <w:color w:val="FF0000"/>
        </w:rPr>
        <w:t xml:space="preserve"> in </w:t>
      </w:r>
      <w:r w:rsidR="00445447" w:rsidRPr="00090481">
        <w:rPr>
          <w:color w:val="FF0000"/>
        </w:rPr>
        <w:t xml:space="preserve">the options </w:t>
      </w:r>
      <w:r w:rsidRPr="00090481">
        <w:rPr>
          <w:color w:val="FF0000"/>
        </w:rPr>
        <w:t>parameter</w:t>
      </w:r>
      <w:r w:rsidR="00CC5B2B" w:rsidRPr="00090481">
        <w:rPr>
          <w:color w:val="FF0000"/>
        </w:rPr>
        <w:t xml:space="preserve">, </w:t>
      </w:r>
      <w:r w:rsidR="00CC5B2B" w:rsidRPr="00090481">
        <w:rPr>
          <w:b/>
          <w:color w:val="FF0000"/>
        </w:rPr>
        <w:t>sorted ascending</w:t>
      </w:r>
      <w:r w:rsidR="00CC5B2B" w:rsidRPr="00090481">
        <w:rPr>
          <w:color w:val="FF0000"/>
        </w:rPr>
        <w:t xml:space="preserve"> by the price of the items</w:t>
      </w:r>
      <w:r w:rsidR="00445447" w:rsidRPr="00090481">
        <w:rPr>
          <w:color w:val="FF0000"/>
        </w:rPr>
        <w:t xml:space="preserve">. </w:t>
      </w:r>
      <w:r w:rsidR="00445447" w:rsidRPr="00090481">
        <w:rPr>
          <w:b/>
          <w:color w:val="FF0000"/>
        </w:rPr>
        <w:t xml:space="preserve">The options object </w:t>
      </w:r>
      <w:r w:rsidR="00047193" w:rsidRPr="00090481">
        <w:rPr>
          <w:b/>
          <w:color w:val="FF0000"/>
        </w:rPr>
        <w:t xml:space="preserve">is </w:t>
      </w:r>
      <w:r w:rsidR="00445447" w:rsidRPr="00090481">
        <w:rPr>
          <w:b/>
          <w:color w:val="FF0000"/>
        </w:rPr>
        <w:t xml:space="preserve">optional </w:t>
      </w:r>
      <w:r w:rsidRPr="00090481">
        <w:rPr>
          <w:b/>
          <w:color w:val="FF0000"/>
        </w:rPr>
        <w:t xml:space="preserve">and have optional </w:t>
      </w:r>
      <w:r w:rsidR="00445447" w:rsidRPr="00090481">
        <w:rPr>
          <w:b/>
          <w:color w:val="FF0000"/>
        </w:rPr>
        <w:t>properties min and max</w:t>
      </w:r>
      <w:r w:rsidR="00445447" w:rsidRPr="00090481">
        <w:rPr>
          <w:color w:val="FF0000"/>
        </w:rPr>
        <w:t xml:space="preserve">. </w:t>
      </w:r>
    </w:p>
    <w:p w:rsidR="00445447" w:rsidRPr="00090481" w:rsidRDefault="00445447" w:rsidP="00445447">
      <w:pPr>
        <w:pStyle w:val="ListParagraph"/>
        <w:numPr>
          <w:ilvl w:val="1"/>
          <w:numId w:val="16"/>
        </w:numPr>
        <w:rPr>
          <w:color w:val="FF0000"/>
        </w:rPr>
      </w:pPr>
      <w:r w:rsidRPr="00090481">
        <w:rPr>
          <w:color w:val="FF0000"/>
        </w:rPr>
        <w:t>If min is missing, it should be considered as 0</w:t>
      </w:r>
    </w:p>
    <w:p w:rsidR="00445447" w:rsidRPr="00090481" w:rsidRDefault="00445447" w:rsidP="00B224DA">
      <w:pPr>
        <w:pStyle w:val="ListParagraph"/>
        <w:numPr>
          <w:ilvl w:val="1"/>
          <w:numId w:val="16"/>
        </w:numPr>
        <w:rPr>
          <w:color w:val="FF0000"/>
        </w:rPr>
      </w:pPr>
      <w:r w:rsidRPr="00090481">
        <w:rPr>
          <w:color w:val="FF0000"/>
        </w:rPr>
        <w:t>If max is missing, it should be considered +</w:t>
      </w:r>
      <w:r w:rsidRPr="00090481">
        <w:rPr>
          <w:noProof/>
          <w:color w:val="FF0000"/>
        </w:rPr>
        <w:drawing>
          <wp:inline distT="0" distB="0" distL="0" distR="0" wp14:anchorId="33F11372" wp14:editId="4283BDE7">
            <wp:extent cx="171450" cy="95250"/>
            <wp:effectExtent l="0" t="0" r="0" b="0"/>
            <wp:docPr id="11" name="Picture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f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45447" w:rsidRDefault="00445447" w:rsidP="005157A5">
      <w:pPr>
        <w:pStyle w:val="ListParagraph"/>
        <w:numPr>
          <w:ilvl w:val="0"/>
          <w:numId w:val="16"/>
        </w:numPr>
      </w:pPr>
      <w:proofErr w:type="spellStart"/>
      <w:r w:rsidRPr="00445447">
        <w:rPr>
          <w:b/>
        </w:rPr>
        <w:lastRenderedPageBreak/>
        <w:t>storeInstance.count</w:t>
      </w:r>
      <w:r>
        <w:rPr>
          <w:b/>
        </w:rPr>
        <w:t>Items</w:t>
      </w:r>
      <w:r w:rsidRPr="00445447">
        <w:rPr>
          <w:b/>
        </w:rPr>
        <w:t>ByType</w:t>
      </w:r>
      <w:proofErr w:type="spellEnd"/>
      <w:r w:rsidRPr="00445447">
        <w:rPr>
          <w:b/>
        </w:rPr>
        <w:t>()</w:t>
      </w:r>
      <w:r>
        <w:t xml:space="preserve"> – returns an associative array that have </w:t>
      </w:r>
      <w:r w:rsidRPr="00445447">
        <w:rPr>
          <w:b/>
        </w:rPr>
        <w:t>as keys the types</w:t>
      </w:r>
      <w:r>
        <w:t xml:space="preserve">, that are of items in stock in the store, and </w:t>
      </w:r>
      <w:r w:rsidRPr="00445447">
        <w:rPr>
          <w:b/>
        </w:rPr>
        <w:t>values that are equal to the number of items</w:t>
      </w:r>
      <w:r>
        <w:t xml:space="preserve"> with this type</w:t>
      </w:r>
    </w:p>
    <w:p w:rsidR="00445447" w:rsidRDefault="00445447" w:rsidP="005157A5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storeInstance</w:t>
      </w:r>
      <w:r w:rsidRPr="00445447">
        <w:t>.</w:t>
      </w:r>
      <w:r w:rsidRPr="00006605">
        <w:rPr>
          <w:b/>
        </w:rPr>
        <w:t>filterItemsByName</w:t>
      </w:r>
      <w:proofErr w:type="spellEnd"/>
      <w:r>
        <w:t>(</w:t>
      </w:r>
      <w:proofErr w:type="spellStart"/>
      <w:r>
        <w:t>partOfName</w:t>
      </w:r>
      <w:proofErr w:type="spellEnd"/>
      <w:r>
        <w:t xml:space="preserve">) – returns a collection of only the items in stock that have a </w:t>
      </w:r>
      <w:r w:rsidRPr="00FA36B1">
        <w:rPr>
          <w:b/>
        </w:rPr>
        <w:t xml:space="preserve">name containing </w:t>
      </w:r>
      <w:proofErr w:type="spellStart"/>
      <w:r w:rsidRPr="00FA36B1">
        <w:rPr>
          <w:b/>
        </w:rPr>
        <w:t>partOfName</w:t>
      </w:r>
      <w:proofErr w:type="spellEnd"/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CC5B2B">
        <w:rPr>
          <w:b/>
        </w:rPr>
        <w:t xml:space="preserve"> </w:t>
      </w:r>
      <w:r w:rsidR="00CC5B2B" w:rsidRPr="00CC5B2B">
        <w:t>by the name of the items</w:t>
      </w:r>
      <w:r>
        <w:t>. The search should be performed case insensitive</w:t>
      </w:r>
    </w:p>
    <w:p w:rsidR="00445447" w:rsidRDefault="00445447" w:rsidP="00445447">
      <w:pPr>
        <w:rPr>
          <w:b/>
        </w:rPr>
      </w:pPr>
      <w:r w:rsidRPr="00445447">
        <w:rPr>
          <w:b/>
        </w:rPr>
        <w:t>Your task is to implement both the Item and Store modules, using RequireJS and classical JavaScript OOP.</w:t>
      </w:r>
      <w:r>
        <w:rPr>
          <w:b/>
        </w:rPr>
        <w:t xml:space="preserve"> Use the best practices for</w:t>
      </w:r>
      <w:r w:rsidR="007F22F3">
        <w:rPr>
          <w:b/>
        </w:rPr>
        <w:t xml:space="preserve"> Classical</w:t>
      </w:r>
      <w:r>
        <w:rPr>
          <w:b/>
        </w:rPr>
        <w:t xml:space="preserve"> OOP in JavaScript. </w:t>
      </w:r>
      <w:r w:rsidR="00FA36B1">
        <w:t xml:space="preserve">After your implementation, </w:t>
      </w:r>
      <w:r w:rsidR="00FA36B1" w:rsidRPr="00FA36B1">
        <w:rPr>
          <w:b/>
        </w:rPr>
        <w:t>the code</w:t>
      </w:r>
      <w:r w:rsidR="007F22F3">
        <w:rPr>
          <w:b/>
        </w:rPr>
        <w:t xml:space="preserve"> in the app.js file should work.</w:t>
      </w:r>
    </w:p>
    <w:p w:rsidR="00445447" w:rsidRDefault="00445447" w:rsidP="00445447">
      <w:pPr>
        <w:pStyle w:val="Heading2"/>
      </w:pPr>
      <w:r>
        <w:t>Constraints</w:t>
      </w:r>
    </w:p>
    <w:p w:rsidR="00445447" w:rsidRDefault="00445447" w:rsidP="00445447">
      <w:pPr>
        <w:pStyle w:val="ListParagraph"/>
        <w:numPr>
          <w:ilvl w:val="0"/>
          <w:numId w:val="17"/>
        </w:numPr>
      </w:pPr>
      <w:r>
        <w:t xml:space="preserve">You are allowed only to change </w:t>
      </w:r>
      <w:r w:rsidRPr="009F0096">
        <w:rPr>
          <w:b/>
        </w:rPr>
        <w:t xml:space="preserve">the contents of the files </w:t>
      </w:r>
      <w:r w:rsidR="007F22F3">
        <w:rPr>
          <w:b/>
        </w:rPr>
        <w:t>"</w:t>
      </w:r>
      <w:r w:rsidRPr="009F0096">
        <w:rPr>
          <w:b/>
        </w:rPr>
        <w:t>item.js</w:t>
      </w:r>
      <w:r w:rsidR="007F22F3">
        <w:rPr>
          <w:b/>
        </w:rPr>
        <w:t>"</w:t>
      </w:r>
      <w:r w:rsidRPr="009F0096">
        <w:rPr>
          <w:b/>
        </w:rPr>
        <w:t xml:space="preserve"> and </w:t>
      </w:r>
      <w:r w:rsidR="007F22F3">
        <w:rPr>
          <w:b/>
        </w:rPr>
        <w:t>"</w:t>
      </w:r>
      <w:r w:rsidRPr="009F0096">
        <w:rPr>
          <w:b/>
        </w:rPr>
        <w:t>store.js</w:t>
      </w:r>
      <w:r w:rsidR="007F22F3">
        <w:t xml:space="preserve">" </w:t>
      </w:r>
      <w:r>
        <w:t xml:space="preserve">in the </w:t>
      </w:r>
      <w:r w:rsidR="007F22F3">
        <w:br/>
        <w:t>"</w:t>
      </w:r>
      <w:r>
        <w:t>tech-store-models</w:t>
      </w:r>
      <w:r w:rsidR="007F22F3">
        <w:t>"</w:t>
      </w:r>
      <w:r>
        <w:t xml:space="preserve"> folder</w:t>
      </w:r>
    </w:p>
    <w:p w:rsidR="00445447" w:rsidRDefault="00445447" w:rsidP="00445447">
      <w:pPr>
        <w:pStyle w:val="Heading2"/>
      </w:pPr>
      <w:r>
        <w:t>Files to Submit</w:t>
      </w:r>
    </w:p>
    <w:p w:rsidR="00445447" w:rsidRPr="00445447" w:rsidRDefault="00445447" w:rsidP="009F0096">
      <w:pPr>
        <w:rPr>
          <w:b/>
        </w:rPr>
      </w:pPr>
      <w:r>
        <w:t xml:space="preserve">When ready, send </w:t>
      </w:r>
      <w:r w:rsidRPr="00445447">
        <w:rPr>
          <w:b/>
        </w:rPr>
        <w:t>all files in the task-files folder</w:t>
      </w:r>
      <w:r>
        <w:t xml:space="preserve"> as a single zip file</w:t>
      </w:r>
      <w:r w:rsidR="007F22F3">
        <w:t>.</w:t>
      </w:r>
    </w:p>
    <w:sectPr w:rsidR="00445447" w:rsidRPr="00445447" w:rsidSect="00CA4F3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5D4" w:rsidRDefault="00A015D4" w:rsidP="006F61B7">
      <w:pPr>
        <w:spacing w:after="0" w:line="240" w:lineRule="auto"/>
      </w:pPr>
      <w:r>
        <w:separator/>
      </w:r>
    </w:p>
  </w:endnote>
  <w:endnote w:type="continuationSeparator" w:id="0">
    <w:p w:rsidR="00A015D4" w:rsidRDefault="00A015D4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481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481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90481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90481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CF7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D0CF7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5D4" w:rsidRDefault="00A015D4" w:rsidP="006F61B7">
      <w:pPr>
        <w:spacing w:after="0" w:line="240" w:lineRule="auto"/>
      </w:pPr>
      <w:r>
        <w:separator/>
      </w:r>
    </w:p>
  </w:footnote>
  <w:footnote w:type="continuationSeparator" w:id="0">
    <w:p w:rsidR="00A015D4" w:rsidRDefault="00A015D4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1B7" w:rsidRDefault="00641DC9" w:rsidP="006F61B7">
    <w:pPr>
      <w:pStyle w:val="Header"/>
      <w:jc w:val="right"/>
    </w:pPr>
    <w:r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10F12"/>
    <w:rsid w:val="000304E4"/>
    <w:rsid w:val="00047193"/>
    <w:rsid w:val="00090481"/>
    <w:rsid w:val="00114EFF"/>
    <w:rsid w:val="001214B2"/>
    <w:rsid w:val="00124AB4"/>
    <w:rsid w:val="0019223C"/>
    <w:rsid w:val="001E0EBB"/>
    <w:rsid w:val="0023089D"/>
    <w:rsid w:val="00240200"/>
    <w:rsid w:val="00256007"/>
    <w:rsid w:val="00284A0E"/>
    <w:rsid w:val="002C1F7A"/>
    <w:rsid w:val="002D39DE"/>
    <w:rsid w:val="00324E29"/>
    <w:rsid w:val="00387CE9"/>
    <w:rsid w:val="003A2092"/>
    <w:rsid w:val="0040176B"/>
    <w:rsid w:val="00417DFF"/>
    <w:rsid w:val="004409B0"/>
    <w:rsid w:val="00445447"/>
    <w:rsid w:val="00463F07"/>
    <w:rsid w:val="00480399"/>
    <w:rsid w:val="005157A5"/>
    <w:rsid w:val="00534D34"/>
    <w:rsid w:val="0055279D"/>
    <w:rsid w:val="005D0CF7"/>
    <w:rsid w:val="005F547E"/>
    <w:rsid w:val="00604CBE"/>
    <w:rsid w:val="00613486"/>
    <w:rsid w:val="00641DC9"/>
    <w:rsid w:val="0066159B"/>
    <w:rsid w:val="006C4FFE"/>
    <w:rsid w:val="006F200C"/>
    <w:rsid w:val="006F61B7"/>
    <w:rsid w:val="007410E1"/>
    <w:rsid w:val="007F22F3"/>
    <w:rsid w:val="00811550"/>
    <w:rsid w:val="008201F4"/>
    <w:rsid w:val="008C482F"/>
    <w:rsid w:val="008E60BE"/>
    <w:rsid w:val="00950F1E"/>
    <w:rsid w:val="00993B4F"/>
    <w:rsid w:val="009A00F5"/>
    <w:rsid w:val="009F0096"/>
    <w:rsid w:val="00A015D4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C59DF"/>
    <w:rsid w:val="00BF439E"/>
    <w:rsid w:val="00BF614F"/>
    <w:rsid w:val="00C43ECC"/>
    <w:rsid w:val="00C44591"/>
    <w:rsid w:val="00C5223A"/>
    <w:rsid w:val="00CA4F32"/>
    <w:rsid w:val="00CC5B2B"/>
    <w:rsid w:val="00CE2F6A"/>
    <w:rsid w:val="00CF7A62"/>
    <w:rsid w:val="00DA75C8"/>
    <w:rsid w:val="00DD5243"/>
    <w:rsid w:val="00DF1A6D"/>
    <w:rsid w:val="00E47545"/>
    <w:rsid w:val="00E85B6D"/>
    <w:rsid w:val="00F7132A"/>
    <w:rsid w:val="00F80162"/>
    <w:rsid w:val="00FA36B1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04E9D6-8076-4D01-B717-60EF8E18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155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Mastermind</cp:lastModifiedBy>
  <cp:revision>30</cp:revision>
  <cp:lastPrinted>2014-06-17T06:27:00Z</cp:lastPrinted>
  <dcterms:created xsi:type="dcterms:W3CDTF">2014-05-30T07:24:00Z</dcterms:created>
  <dcterms:modified xsi:type="dcterms:W3CDTF">2014-07-07T08:06:00Z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